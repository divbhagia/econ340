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74190" w14:textId="4057D803" w:rsidR="00A1543A" w:rsidRPr="003A6AED" w:rsidRDefault="00FD3EBD" w:rsidP="00F80A64">
      <w:pPr>
        <w:jc w:val="center"/>
        <w:rPr>
          <w:rFonts w:ascii="Cambria" w:hAnsi="Cambria"/>
          <w:b/>
          <w:bCs/>
        </w:rPr>
      </w:pPr>
      <w:r w:rsidRPr="003A6AED">
        <w:rPr>
          <w:rFonts w:ascii="Cambria" w:hAnsi="Cambria"/>
          <w:b/>
          <w:bCs/>
        </w:rPr>
        <w:t>Impact of Class Size on Test Scores</w:t>
      </w:r>
    </w:p>
    <w:p w14:paraId="51547167" w14:textId="14AE3A2B" w:rsidR="00E45B29" w:rsidRDefault="00FD3EBD" w:rsidP="00F109BF">
      <w:pPr>
        <w:jc w:val="center"/>
        <w:rPr>
          <w:rFonts w:ascii="Cambria" w:hAnsi="Cambria"/>
        </w:rPr>
      </w:pPr>
      <w:r w:rsidRPr="003A6AED">
        <w:rPr>
          <w:rFonts w:ascii="Cambria" w:hAnsi="Cambria"/>
          <w:i/>
          <w:iCs/>
        </w:rPr>
        <w:t>By</w:t>
      </w:r>
      <w:r w:rsidRPr="003A6AED">
        <w:rPr>
          <w:rFonts w:ascii="Cambria" w:hAnsi="Cambria"/>
        </w:rPr>
        <w:t xml:space="preserve"> Adam Smith</w:t>
      </w:r>
      <w:r w:rsidR="00072D4F">
        <w:rPr>
          <w:rFonts w:ascii="Cambria" w:hAnsi="Cambria"/>
        </w:rPr>
        <w:t xml:space="preserve"> and David Ricardo</w:t>
      </w:r>
      <w:r w:rsidR="000735E9">
        <w:rPr>
          <w:rFonts w:ascii="Cambria" w:hAnsi="Cambria"/>
        </w:rPr>
        <w:br/>
      </w:r>
    </w:p>
    <w:p w14:paraId="2C33A807" w14:textId="0F98AD39" w:rsidR="00FD3EBD" w:rsidRPr="008C3555" w:rsidRDefault="008C3555" w:rsidP="008C3555">
      <w:pPr>
        <w:pStyle w:val="ListParagraph"/>
        <w:numPr>
          <w:ilvl w:val="0"/>
          <w:numId w:val="4"/>
        </w:numPr>
        <w:rPr>
          <w:rFonts w:ascii="Cambria" w:hAnsi="Cambria"/>
          <w:b/>
          <w:bCs/>
        </w:rPr>
      </w:pPr>
      <w:r w:rsidRPr="008C3555">
        <w:rPr>
          <w:rFonts w:ascii="Cambria" w:hAnsi="Cambria"/>
          <w:b/>
          <w:bCs/>
        </w:rPr>
        <w:t>Data and Variables Description</w:t>
      </w:r>
    </w:p>
    <w:p w14:paraId="54C1DCEC" w14:textId="77777777" w:rsidR="00FD3EBD" w:rsidRPr="003A6AED" w:rsidRDefault="00FD3EBD" w:rsidP="00FD3EBD">
      <w:pPr>
        <w:rPr>
          <w:rFonts w:ascii="Cambria" w:hAnsi="Cambria"/>
          <w:b/>
          <w:bCs/>
        </w:rPr>
      </w:pPr>
    </w:p>
    <w:p w14:paraId="2C453568" w14:textId="607D0AF7" w:rsidR="00FD3EBD" w:rsidRPr="003A6AED" w:rsidRDefault="005D0654" w:rsidP="00FD3EBD">
      <w:pPr>
        <w:rPr>
          <w:rFonts w:ascii="Cambria" w:hAnsi="Cambria"/>
        </w:rPr>
      </w:pPr>
      <w:r w:rsidRPr="005D0654">
        <w:rPr>
          <w:rFonts w:ascii="Cambria" w:hAnsi="Cambria"/>
        </w:rPr>
        <w:t>In this project, we study whether the ratio of students to teachers affects the performance</w:t>
      </w:r>
      <w:r>
        <w:rPr>
          <w:rFonts w:ascii="Cambria" w:hAnsi="Cambria"/>
        </w:rPr>
        <w:t xml:space="preserve"> </w:t>
      </w:r>
      <w:r w:rsidRPr="005D0654">
        <w:rPr>
          <w:rFonts w:ascii="Cambria" w:hAnsi="Cambria"/>
        </w:rPr>
        <w:t>of</w:t>
      </w:r>
      <w:r>
        <w:rPr>
          <w:rFonts w:ascii="Cambria" w:hAnsi="Cambria"/>
        </w:rPr>
        <w:t xml:space="preserve"> </w:t>
      </w:r>
      <w:r w:rsidRPr="005D0654">
        <w:rPr>
          <w:rFonts w:ascii="Cambria" w:hAnsi="Cambria"/>
        </w:rPr>
        <w:t xml:space="preserve">elementary school students. To answer this question, we </w:t>
      </w:r>
      <w:r w:rsidR="00FD3EBD" w:rsidRPr="003A6AED">
        <w:rPr>
          <w:rFonts w:ascii="Cambria" w:hAnsi="Cambria"/>
        </w:rPr>
        <w:t xml:space="preserve">use data from 420 school districts in California for the years 1998 and 1999. </w:t>
      </w:r>
      <w:r w:rsidR="00ED4EE8">
        <w:rPr>
          <w:rFonts w:ascii="Cambria" w:hAnsi="Cambria"/>
        </w:rPr>
        <w:t xml:space="preserve">This dataset is from </w:t>
      </w:r>
      <w:r w:rsidR="0084270F">
        <w:rPr>
          <w:rFonts w:ascii="Cambria" w:hAnsi="Cambria"/>
        </w:rPr>
        <w:t xml:space="preserve">the </w:t>
      </w:r>
      <w:r w:rsidR="00ED4EE8">
        <w:rPr>
          <w:rFonts w:ascii="Cambria" w:hAnsi="Cambria"/>
        </w:rPr>
        <w:t xml:space="preserve">California Standardized Testing and Reporting (STAR) program and was originally obtained from the California Department of Education. </w:t>
      </w:r>
      <w:r w:rsidR="00FD3EBD" w:rsidRPr="003A6AED">
        <w:rPr>
          <w:rFonts w:ascii="Cambria" w:hAnsi="Cambria"/>
        </w:rPr>
        <w:t>To measure performance,</w:t>
      </w:r>
      <w:r w:rsidR="00665019">
        <w:rPr>
          <w:rFonts w:ascii="Cambria" w:hAnsi="Cambria"/>
        </w:rPr>
        <w:t xml:space="preserve"> we</w:t>
      </w:r>
      <w:r w:rsidR="00251B5B">
        <w:rPr>
          <w:rFonts w:ascii="Cambria" w:hAnsi="Cambria"/>
        </w:rPr>
        <w:t xml:space="preserve"> </w:t>
      </w:r>
      <w:r w:rsidR="00FD3EBD" w:rsidRPr="003A6AED">
        <w:rPr>
          <w:rFonts w:ascii="Cambria" w:hAnsi="Cambria"/>
        </w:rPr>
        <w:t>use the average test score on reading and math (</w:t>
      </w:r>
      <w:proofErr w:type="spellStart"/>
      <w:r w:rsidR="00FD3EBD" w:rsidRPr="003A6AED">
        <w:rPr>
          <w:rFonts w:ascii="Cambria" w:hAnsi="Cambria"/>
          <w:i/>
          <w:iCs/>
        </w:rPr>
        <w:t>testscr</w:t>
      </w:r>
      <w:proofErr w:type="spellEnd"/>
      <w:r w:rsidR="00FD3EBD" w:rsidRPr="003A6AED">
        <w:rPr>
          <w:rFonts w:ascii="Cambria" w:hAnsi="Cambria"/>
        </w:rPr>
        <w:t xml:space="preserve">), </w:t>
      </w:r>
      <w:r w:rsidR="00817C4F">
        <w:rPr>
          <w:rFonts w:ascii="Cambria" w:hAnsi="Cambria"/>
        </w:rPr>
        <w:t xml:space="preserve">which is </w:t>
      </w:r>
      <w:r w:rsidR="00BA45F4">
        <w:rPr>
          <w:rFonts w:ascii="Cambria" w:hAnsi="Cambria"/>
        </w:rPr>
        <w:t>the</w:t>
      </w:r>
      <w:r w:rsidR="00FD3EBD" w:rsidRPr="003A6AED">
        <w:rPr>
          <w:rFonts w:ascii="Cambria" w:hAnsi="Cambria"/>
        </w:rPr>
        <w:t xml:space="preserve"> dependent variable. </w:t>
      </w:r>
      <w:r w:rsidR="00F26DE6">
        <w:rPr>
          <w:rFonts w:ascii="Cambria" w:hAnsi="Cambria"/>
        </w:rPr>
        <w:t>The</w:t>
      </w:r>
      <w:r w:rsidR="00FD3EBD" w:rsidRPr="003A6AED">
        <w:rPr>
          <w:rFonts w:ascii="Cambria" w:hAnsi="Cambria"/>
        </w:rPr>
        <w:t xml:space="preserve"> primary independent variable is the student-teacher ratio (</w:t>
      </w:r>
      <w:r w:rsidR="00FD3EBD" w:rsidRPr="003A6AED">
        <w:rPr>
          <w:rFonts w:ascii="Cambria" w:hAnsi="Cambria"/>
          <w:i/>
          <w:iCs/>
        </w:rPr>
        <w:t>str</w:t>
      </w:r>
      <w:r w:rsidR="00FD3EBD" w:rsidRPr="003A6AED">
        <w:rPr>
          <w:rFonts w:ascii="Cambria" w:hAnsi="Cambria"/>
        </w:rPr>
        <w:t xml:space="preserve">). </w:t>
      </w:r>
    </w:p>
    <w:p w14:paraId="761EB14B" w14:textId="77777777" w:rsidR="00FD3EBD" w:rsidRPr="003A6AED" w:rsidRDefault="00FD3EBD" w:rsidP="00FD3EBD">
      <w:pPr>
        <w:rPr>
          <w:rFonts w:ascii="Cambria" w:hAnsi="Cambria"/>
        </w:rPr>
      </w:pPr>
    </w:p>
    <w:p w14:paraId="12847446" w14:textId="0FD629B7" w:rsidR="00FD3EBD" w:rsidRPr="003A6AED" w:rsidRDefault="00FD3EBD" w:rsidP="00FD3EBD">
      <w:pPr>
        <w:rPr>
          <w:rFonts w:ascii="Cambria" w:hAnsi="Cambria"/>
        </w:rPr>
      </w:pPr>
      <w:r w:rsidRPr="003A6AED">
        <w:rPr>
          <w:rFonts w:ascii="Cambria" w:hAnsi="Cambria"/>
        </w:rPr>
        <w:t xml:space="preserve">In addition, </w:t>
      </w:r>
      <w:r w:rsidR="001D547B">
        <w:rPr>
          <w:rFonts w:ascii="Cambria" w:hAnsi="Cambria"/>
        </w:rPr>
        <w:t>we</w:t>
      </w:r>
      <w:r w:rsidR="00251B5B">
        <w:rPr>
          <w:rFonts w:ascii="Cambria" w:hAnsi="Cambria"/>
        </w:rPr>
        <w:t xml:space="preserve"> </w:t>
      </w:r>
      <w:r w:rsidRPr="003A6AED">
        <w:rPr>
          <w:rFonts w:ascii="Cambria" w:hAnsi="Cambria"/>
        </w:rPr>
        <w:t>will also consider how the availability of computers and the percentage of students qualifying for school lunch (</w:t>
      </w:r>
      <w:proofErr w:type="spellStart"/>
      <w:r w:rsidRPr="003A6AED">
        <w:rPr>
          <w:rFonts w:ascii="Cambria" w:hAnsi="Cambria"/>
          <w:i/>
          <w:iCs/>
        </w:rPr>
        <w:t>meal_pct</w:t>
      </w:r>
      <w:proofErr w:type="spellEnd"/>
      <w:r w:rsidRPr="003A6AED">
        <w:rPr>
          <w:rFonts w:ascii="Cambria" w:hAnsi="Cambria"/>
        </w:rPr>
        <w:t xml:space="preserve">) interact with test performance and the student-teacher ratio. To measure the availability of computers, </w:t>
      </w:r>
      <w:r w:rsidR="001D547B">
        <w:rPr>
          <w:rFonts w:ascii="Cambria" w:hAnsi="Cambria"/>
        </w:rPr>
        <w:t>we</w:t>
      </w:r>
      <w:r w:rsidR="00251B5B">
        <w:rPr>
          <w:rFonts w:ascii="Cambria" w:hAnsi="Cambria"/>
        </w:rPr>
        <w:t xml:space="preserve"> </w:t>
      </w:r>
      <w:r w:rsidRPr="003A6AED">
        <w:rPr>
          <w:rFonts w:ascii="Cambria" w:hAnsi="Cambria"/>
        </w:rPr>
        <w:t xml:space="preserve">construct a binary variable, </w:t>
      </w:r>
      <w:proofErr w:type="spellStart"/>
      <w:r w:rsidRPr="003A6AED">
        <w:rPr>
          <w:rFonts w:ascii="Cambria" w:hAnsi="Cambria"/>
          <w:i/>
          <w:iCs/>
        </w:rPr>
        <w:t>high_comp_stu</w:t>
      </w:r>
      <w:proofErr w:type="spellEnd"/>
      <w:r w:rsidRPr="003A6AED">
        <w:rPr>
          <w:rFonts w:ascii="Cambria" w:hAnsi="Cambria"/>
          <w:i/>
          <w:iCs/>
        </w:rPr>
        <w:t xml:space="preserve">, </w:t>
      </w:r>
      <w:r w:rsidRPr="003A6AED">
        <w:rPr>
          <w:rFonts w:ascii="Cambria" w:hAnsi="Cambria"/>
        </w:rPr>
        <w:t xml:space="preserve">that takes the value 1 if computers per student are above the median and 0 otherwise. </w:t>
      </w:r>
    </w:p>
    <w:p w14:paraId="7E6D55CD" w14:textId="77777777" w:rsidR="00FD3EBD" w:rsidRPr="003A6AED" w:rsidRDefault="00FD3EBD" w:rsidP="00FD3EBD">
      <w:pPr>
        <w:rPr>
          <w:rFonts w:ascii="Cambria" w:hAnsi="Cambria"/>
        </w:rPr>
      </w:pPr>
    </w:p>
    <w:p w14:paraId="43819867" w14:textId="233901E4" w:rsidR="00FD3EBD" w:rsidRPr="003A6AED" w:rsidRDefault="00FD3EBD" w:rsidP="00FD3EBD">
      <w:pPr>
        <w:rPr>
          <w:rFonts w:ascii="Cambria" w:hAnsi="Cambria"/>
        </w:rPr>
      </w:pPr>
      <w:r w:rsidRPr="003A6AED">
        <w:rPr>
          <w:rFonts w:ascii="Cambria" w:hAnsi="Cambria"/>
        </w:rPr>
        <w:t xml:space="preserve">To make meaningful comparisons, </w:t>
      </w:r>
      <w:r w:rsidR="001D547B">
        <w:rPr>
          <w:rFonts w:ascii="Cambria" w:hAnsi="Cambria"/>
        </w:rPr>
        <w:t>we</w:t>
      </w:r>
      <w:r w:rsidR="00251B5B">
        <w:rPr>
          <w:rFonts w:ascii="Cambria" w:hAnsi="Cambria"/>
        </w:rPr>
        <w:t xml:space="preserve"> </w:t>
      </w:r>
      <w:r w:rsidRPr="003A6AED">
        <w:rPr>
          <w:rFonts w:ascii="Cambria" w:hAnsi="Cambria"/>
        </w:rPr>
        <w:t xml:space="preserve">limit </w:t>
      </w:r>
      <w:r w:rsidR="004D4375">
        <w:rPr>
          <w:rFonts w:ascii="Cambria" w:hAnsi="Cambria"/>
        </w:rPr>
        <w:t>the</w:t>
      </w:r>
      <w:r w:rsidRPr="003A6AED">
        <w:rPr>
          <w:rFonts w:ascii="Cambria" w:hAnsi="Cambria"/>
        </w:rPr>
        <w:t xml:space="preserve"> sample to only K-8 schools. </w:t>
      </w:r>
      <w:r w:rsidR="004831AE">
        <w:rPr>
          <w:rFonts w:ascii="Cambria" w:hAnsi="Cambria"/>
        </w:rPr>
        <w:t>The</w:t>
      </w:r>
      <w:r w:rsidRPr="003A6AED">
        <w:rPr>
          <w:rFonts w:ascii="Cambria" w:hAnsi="Cambria"/>
        </w:rPr>
        <w:t xml:space="preserve"> final data contains 359 observations. </w:t>
      </w:r>
    </w:p>
    <w:p w14:paraId="5DC075B7" w14:textId="77777777" w:rsidR="00FD3EBD" w:rsidRPr="003A6AED" w:rsidRDefault="00FD3EBD" w:rsidP="00FD3EBD">
      <w:pPr>
        <w:rPr>
          <w:rFonts w:ascii="Cambria" w:hAnsi="Cambria"/>
        </w:rPr>
      </w:pPr>
    </w:p>
    <w:p w14:paraId="283A0606" w14:textId="674F5FD3" w:rsidR="008C3555" w:rsidRPr="008C3555" w:rsidRDefault="008C3555" w:rsidP="008C3555">
      <w:pPr>
        <w:pStyle w:val="ListParagraph"/>
        <w:numPr>
          <w:ilvl w:val="0"/>
          <w:numId w:val="4"/>
        </w:numPr>
        <w:rPr>
          <w:rFonts w:ascii="Cambria" w:hAnsi="Cambria"/>
          <w:b/>
          <w:bCs/>
        </w:rPr>
      </w:pPr>
      <w:r w:rsidRPr="008C3555">
        <w:rPr>
          <w:rFonts w:ascii="Cambria" w:hAnsi="Cambria"/>
          <w:b/>
          <w:bCs/>
        </w:rPr>
        <w:t>Summary Statistics</w:t>
      </w:r>
    </w:p>
    <w:p w14:paraId="754A1087" w14:textId="7B29FA70" w:rsidR="00FD3EBD" w:rsidRPr="008C3555" w:rsidRDefault="00FD3EBD" w:rsidP="008C3555">
      <w:pPr>
        <w:pStyle w:val="ListParagraph"/>
        <w:ind w:left="1080"/>
        <w:rPr>
          <w:rFonts w:ascii="Cambria" w:hAnsi="Cambria"/>
          <w:b/>
          <w:bCs/>
        </w:rPr>
      </w:pPr>
    </w:p>
    <w:p w14:paraId="1AFDD4C2" w14:textId="609DCBBE" w:rsidR="00FD3EBD" w:rsidRPr="003A6AED" w:rsidRDefault="00FD3EBD" w:rsidP="00FD3EBD">
      <w:pPr>
        <w:rPr>
          <w:rFonts w:ascii="Cambria" w:hAnsi="Cambria"/>
        </w:rPr>
      </w:pPr>
      <w:r w:rsidRPr="003A6AED">
        <w:rPr>
          <w:rFonts w:ascii="Cambria" w:hAnsi="Cambria"/>
        </w:rPr>
        <w:t xml:space="preserve">Table 1 presents the summary statistics for all </w:t>
      </w:r>
      <w:r w:rsidR="00D51A17">
        <w:rPr>
          <w:rFonts w:ascii="Cambria" w:hAnsi="Cambria"/>
        </w:rPr>
        <w:t>the</w:t>
      </w:r>
      <w:r w:rsidRPr="003A6AED">
        <w:rPr>
          <w:rFonts w:ascii="Cambria" w:hAnsi="Cambria"/>
        </w:rPr>
        <w:t xml:space="preserve"> variables of interest. From this table, </w:t>
      </w:r>
      <w:r w:rsidR="00B63370">
        <w:rPr>
          <w:rFonts w:ascii="Cambria" w:hAnsi="Cambria"/>
        </w:rPr>
        <w:t>we</w:t>
      </w:r>
      <w:r w:rsidR="00251B5B">
        <w:rPr>
          <w:rFonts w:ascii="Cambria" w:hAnsi="Cambria"/>
        </w:rPr>
        <w:t xml:space="preserve"> </w:t>
      </w:r>
      <w:r w:rsidRPr="003A6AED">
        <w:rPr>
          <w:rFonts w:ascii="Cambria" w:hAnsi="Cambria"/>
        </w:rPr>
        <w:t>can see that the mean test score for reading and math across schools is approximately 653. The lowest test score in the data is 605.5, while the highest score is 706.75. Furthermore, the median test score is 653.55, which indicates that the distribution of test scores is not skewed.</w:t>
      </w:r>
    </w:p>
    <w:p w14:paraId="16D7D784" w14:textId="77777777" w:rsidR="00FD3EBD" w:rsidRPr="003A6AED" w:rsidRDefault="00FD3EBD" w:rsidP="00EF3A3E">
      <w:pPr>
        <w:jc w:val="center"/>
        <w:rPr>
          <w:rFonts w:ascii="Cambria" w:hAnsi="Cambria"/>
        </w:rPr>
      </w:pPr>
      <w:r w:rsidRPr="003A6AED">
        <w:rPr>
          <w:rFonts w:ascii="Cambria" w:hAnsi="Cambria"/>
        </w:rPr>
        <w:t>Table 1: Summary Statistics</w:t>
      </w:r>
    </w:p>
    <w:p w14:paraId="7173AFE7" w14:textId="77777777" w:rsidR="00FD3EBD" w:rsidRPr="003A6AED" w:rsidRDefault="00FD3EBD" w:rsidP="00EF3A3E">
      <w:pPr>
        <w:jc w:val="center"/>
        <w:rPr>
          <w:rFonts w:ascii="Cambria" w:hAnsi="Cambria"/>
        </w:rPr>
      </w:pPr>
      <w:r w:rsidRPr="003A6AED">
        <w:rPr>
          <w:rFonts w:ascii="Cambria" w:hAnsi="Cambria"/>
          <w:noProof/>
        </w:rPr>
        <w:drawing>
          <wp:inline distT="0" distB="0" distL="0" distR="0" wp14:anchorId="4E1702BC" wp14:editId="2DE1FC55">
            <wp:extent cx="4658673" cy="1592709"/>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08854" cy="1678241"/>
                    </a:xfrm>
                    <a:prstGeom prst="rect">
                      <a:avLst/>
                    </a:prstGeom>
                  </pic:spPr>
                </pic:pic>
              </a:graphicData>
            </a:graphic>
          </wp:inline>
        </w:drawing>
      </w:r>
    </w:p>
    <w:p w14:paraId="7E301FA9" w14:textId="77777777" w:rsidR="00FD3EBD" w:rsidRPr="003A6AED" w:rsidRDefault="00FD3EBD" w:rsidP="00FD3EBD">
      <w:pPr>
        <w:rPr>
          <w:rFonts w:ascii="Cambria" w:hAnsi="Cambria"/>
        </w:rPr>
      </w:pPr>
    </w:p>
    <w:p w14:paraId="173B8212" w14:textId="13510AF7" w:rsidR="00FD3EBD" w:rsidRPr="003A6AED" w:rsidRDefault="00FD3EBD" w:rsidP="00FD3EBD">
      <w:pPr>
        <w:rPr>
          <w:rFonts w:ascii="Cambria" w:hAnsi="Cambria"/>
        </w:rPr>
      </w:pPr>
      <w:r w:rsidRPr="003A6AED">
        <w:rPr>
          <w:rFonts w:ascii="Cambria" w:hAnsi="Cambria"/>
        </w:rPr>
        <w:t xml:space="preserve">On average, schools have 19.71 students per teacher, with a range of student-teacher ratios varying from 14 to 25.80. This suggests that there is a notable difference in class sizes across schools. The average of the indicator for high computer availability is 0.5, showing that the number of computers is above the median for 50% of the schools. </w:t>
      </w:r>
      <w:r w:rsidR="00026687">
        <w:rPr>
          <w:rFonts w:ascii="Cambria" w:hAnsi="Cambria"/>
        </w:rPr>
        <w:t>We</w:t>
      </w:r>
      <w:r w:rsidR="00251B5B">
        <w:rPr>
          <w:rFonts w:ascii="Cambria" w:hAnsi="Cambria"/>
        </w:rPr>
        <w:t xml:space="preserve"> </w:t>
      </w:r>
      <w:r w:rsidRPr="003A6AED">
        <w:rPr>
          <w:rFonts w:ascii="Cambria" w:hAnsi="Cambria"/>
        </w:rPr>
        <w:t xml:space="preserve">can also see that, on average, 45.93% of students in a school qualify for school lunches, with a range of 0-100. </w:t>
      </w:r>
    </w:p>
    <w:p w14:paraId="0C9F320B" w14:textId="7C5707E7" w:rsidR="008C3555" w:rsidRDefault="008C3555" w:rsidP="00FD3EBD">
      <w:pPr>
        <w:rPr>
          <w:rFonts w:ascii="Cambria" w:hAnsi="Cambria"/>
          <w:b/>
          <w:bCs/>
        </w:rPr>
      </w:pPr>
    </w:p>
    <w:p w14:paraId="6B1C084D" w14:textId="77777777" w:rsidR="008C3555" w:rsidRDefault="008C3555" w:rsidP="008C3555">
      <w:pPr>
        <w:numPr>
          <w:ilvl w:val="0"/>
          <w:numId w:val="4"/>
        </w:numPr>
        <w:rPr>
          <w:rFonts w:ascii="Cambria" w:hAnsi="Cambria"/>
          <w:b/>
          <w:bCs/>
        </w:rPr>
      </w:pPr>
      <w:r w:rsidRPr="008C3555">
        <w:rPr>
          <w:rFonts w:ascii="Cambria" w:hAnsi="Cambria"/>
          <w:b/>
          <w:bCs/>
        </w:rPr>
        <w:t>Relationship between Test Score and Student-Teacher Ratio</w:t>
      </w:r>
    </w:p>
    <w:p w14:paraId="7F4E324C" w14:textId="77777777" w:rsidR="008C3555" w:rsidRPr="003A6AED" w:rsidRDefault="008C3555" w:rsidP="00FD3EBD">
      <w:pPr>
        <w:rPr>
          <w:rFonts w:ascii="Cambria" w:hAnsi="Cambria"/>
          <w:b/>
          <w:bCs/>
        </w:rPr>
      </w:pPr>
    </w:p>
    <w:p w14:paraId="10AEA5DA" w14:textId="7E202940" w:rsidR="00FD3EBD" w:rsidRPr="003A6AED" w:rsidRDefault="001D547B" w:rsidP="00FD3EBD">
      <w:pPr>
        <w:rPr>
          <w:rFonts w:ascii="Cambria" w:hAnsi="Cambria"/>
        </w:rPr>
      </w:pPr>
      <w:r>
        <w:rPr>
          <w:rFonts w:ascii="Cambria" w:hAnsi="Cambria"/>
        </w:rPr>
        <w:t>We</w:t>
      </w:r>
      <w:r w:rsidR="00251B5B">
        <w:rPr>
          <w:rFonts w:ascii="Cambria" w:hAnsi="Cambria"/>
        </w:rPr>
        <w:t xml:space="preserve"> </w:t>
      </w:r>
      <w:r w:rsidR="00FD3EBD" w:rsidRPr="003A6AED">
        <w:rPr>
          <w:rFonts w:ascii="Cambria" w:hAnsi="Cambria"/>
        </w:rPr>
        <w:t xml:space="preserve">start by exploring the relationship between test scores and the student-teacher ratio. Figure 1 presents a scatterplot with test scores on the y-axis and student-teacher ratio on the x-axis. From the figure, </w:t>
      </w:r>
      <w:r w:rsidR="0013328B">
        <w:rPr>
          <w:rFonts w:ascii="Cambria" w:hAnsi="Cambria"/>
        </w:rPr>
        <w:t>we</w:t>
      </w:r>
      <w:r w:rsidR="00251B5B">
        <w:rPr>
          <w:rFonts w:ascii="Cambria" w:hAnsi="Cambria"/>
        </w:rPr>
        <w:t xml:space="preserve"> </w:t>
      </w:r>
      <w:r w:rsidR="00FD3EBD" w:rsidRPr="003A6AED">
        <w:rPr>
          <w:rFonts w:ascii="Cambria" w:hAnsi="Cambria"/>
        </w:rPr>
        <w:t xml:space="preserve">can see that schools with a higher student-teacher ratio tend to have lower test scores and vice versa. </w:t>
      </w:r>
      <w:r w:rsidR="0013328B">
        <w:rPr>
          <w:rFonts w:ascii="Cambria" w:hAnsi="Cambria"/>
        </w:rPr>
        <w:t>We</w:t>
      </w:r>
      <w:r w:rsidR="00251B5B">
        <w:rPr>
          <w:rFonts w:ascii="Cambria" w:hAnsi="Cambria"/>
        </w:rPr>
        <w:t xml:space="preserve"> </w:t>
      </w:r>
      <w:r w:rsidR="00FD3EBD" w:rsidRPr="003A6AED">
        <w:rPr>
          <w:rFonts w:ascii="Cambria" w:hAnsi="Cambria"/>
        </w:rPr>
        <w:t>confirm this pattern by computing the correlation between the two variables, which is calculated to be -0.20.</w:t>
      </w:r>
    </w:p>
    <w:p w14:paraId="171D4A0E" w14:textId="77777777" w:rsidR="00FD3EBD" w:rsidRPr="003A6AED" w:rsidRDefault="00FD3EBD" w:rsidP="00FD3EBD">
      <w:pPr>
        <w:rPr>
          <w:rFonts w:ascii="Cambria" w:hAnsi="Cambria"/>
        </w:rPr>
      </w:pPr>
    </w:p>
    <w:p w14:paraId="59AEB4DB" w14:textId="77777777" w:rsidR="00FD3EBD" w:rsidRPr="003A6AED" w:rsidRDefault="00FD3EBD" w:rsidP="00C65CD2">
      <w:pPr>
        <w:jc w:val="center"/>
        <w:rPr>
          <w:rFonts w:ascii="Cambria" w:hAnsi="Cambria"/>
        </w:rPr>
      </w:pPr>
      <w:r w:rsidRPr="003A6AED">
        <w:rPr>
          <w:rFonts w:ascii="Cambria" w:hAnsi="Cambria"/>
        </w:rPr>
        <w:t>Figure 1: Scatterplot for Test Score and Student-Teacher Ratio</w:t>
      </w:r>
    </w:p>
    <w:p w14:paraId="1E5D1120" w14:textId="77777777" w:rsidR="00FD3EBD" w:rsidRPr="003A6AED" w:rsidRDefault="00FD3EBD" w:rsidP="00C65CD2">
      <w:pPr>
        <w:jc w:val="center"/>
        <w:rPr>
          <w:rFonts w:ascii="Cambria" w:hAnsi="Cambria"/>
        </w:rPr>
      </w:pPr>
    </w:p>
    <w:p w14:paraId="7366AAC0" w14:textId="77777777" w:rsidR="00FD3EBD" w:rsidRPr="003A6AED" w:rsidRDefault="00FD3EBD" w:rsidP="00C65CD2">
      <w:pPr>
        <w:jc w:val="center"/>
        <w:rPr>
          <w:rFonts w:ascii="Cambria" w:hAnsi="Cambria"/>
        </w:rPr>
      </w:pPr>
      <w:r w:rsidRPr="003A6AED">
        <w:rPr>
          <w:rFonts w:ascii="Cambria" w:hAnsi="Cambria"/>
          <w:noProof/>
        </w:rPr>
        <w:drawing>
          <wp:inline distT="0" distB="0" distL="0" distR="0" wp14:anchorId="58F7E0F0" wp14:editId="22CA8010">
            <wp:extent cx="4409061" cy="3086343"/>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18893" cy="3093226"/>
                    </a:xfrm>
                    <a:prstGeom prst="rect">
                      <a:avLst/>
                    </a:prstGeom>
                  </pic:spPr>
                </pic:pic>
              </a:graphicData>
            </a:graphic>
          </wp:inline>
        </w:drawing>
      </w:r>
    </w:p>
    <w:p w14:paraId="44B17572" w14:textId="77777777" w:rsidR="00FD3EBD" w:rsidRPr="003A6AED" w:rsidRDefault="00FD3EBD" w:rsidP="00FD3EBD">
      <w:pPr>
        <w:rPr>
          <w:rFonts w:ascii="Cambria" w:hAnsi="Cambria"/>
        </w:rPr>
      </w:pPr>
    </w:p>
    <w:p w14:paraId="23B34476" w14:textId="2D39AD81" w:rsidR="00FD3EBD" w:rsidRPr="008C3555" w:rsidRDefault="008C3555" w:rsidP="00FD3EBD">
      <w:pPr>
        <w:numPr>
          <w:ilvl w:val="0"/>
          <w:numId w:val="4"/>
        </w:numPr>
        <w:rPr>
          <w:rFonts w:ascii="Cambria" w:hAnsi="Cambria"/>
          <w:b/>
          <w:bCs/>
        </w:rPr>
      </w:pPr>
      <w:r>
        <w:rPr>
          <w:rFonts w:ascii="Cambria" w:hAnsi="Cambria"/>
          <w:b/>
          <w:bCs/>
        </w:rPr>
        <w:t>Exploring Other Factors</w:t>
      </w:r>
      <w:r>
        <w:rPr>
          <w:rFonts w:ascii="Cambria" w:hAnsi="Cambria"/>
          <w:b/>
          <w:bCs/>
        </w:rPr>
        <w:br/>
      </w:r>
    </w:p>
    <w:p w14:paraId="2F562149" w14:textId="0C573A2A" w:rsidR="00FD3EBD" w:rsidRPr="003A6AED" w:rsidRDefault="00FD3EBD" w:rsidP="00FD3EBD">
      <w:pPr>
        <w:rPr>
          <w:rFonts w:ascii="Cambria" w:hAnsi="Cambria"/>
        </w:rPr>
      </w:pPr>
      <w:r w:rsidRPr="003A6AED">
        <w:rPr>
          <w:rFonts w:ascii="Cambria" w:hAnsi="Cambria"/>
        </w:rPr>
        <w:t xml:space="preserve">After examining the relationship between test scores and student-teacher ratio, </w:t>
      </w:r>
      <w:r w:rsidR="0013328B">
        <w:rPr>
          <w:rFonts w:ascii="Cambria" w:hAnsi="Cambria"/>
        </w:rPr>
        <w:t>we</w:t>
      </w:r>
      <w:r w:rsidR="00251B5B">
        <w:rPr>
          <w:rFonts w:ascii="Cambria" w:hAnsi="Cambria"/>
        </w:rPr>
        <w:t xml:space="preserve"> </w:t>
      </w:r>
      <w:r w:rsidRPr="003A6AED">
        <w:rPr>
          <w:rFonts w:ascii="Cambria" w:hAnsi="Cambria"/>
        </w:rPr>
        <w:t xml:space="preserve">now explore how other school and student characteristics influence this relationship. Specifically, </w:t>
      </w:r>
      <w:r w:rsidR="0013328B">
        <w:rPr>
          <w:rFonts w:ascii="Cambria" w:hAnsi="Cambria"/>
        </w:rPr>
        <w:t>we</w:t>
      </w:r>
      <w:r w:rsidR="00251B5B">
        <w:rPr>
          <w:rFonts w:ascii="Cambria" w:hAnsi="Cambria"/>
        </w:rPr>
        <w:t xml:space="preserve"> </w:t>
      </w:r>
      <w:r w:rsidRPr="003A6AED">
        <w:rPr>
          <w:rFonts w:ascii="Cambria" w:hAnsi="Cambria"/>
        </w:rPr>
        <w:t>investigate the impact of two variables: the availability of computers and the percentage of students eligible for school lunch.</w:t>
      </w:r>
    </w:p>
    <w:p w14:paraId="1647ACC3" w14:textId="77777777" w:rsidR="00FD3EBD" w:rsidRPr="003A6AED" w:rsidRDefault="00FD3EBD" w:rsidP="00FD3EBD">
      <w:pPr>
        <w:rPr>
          <w:rFonts w:ascii="Cambria" w:hAnsi="Cambria"/>
        </w:rPr>
      </w:pPr>
    </w:p>
    <w:p w14:paraId="6754C86A" w14:textId="19BA21C5" w:rsidR="00FD3EBD" w:rsidRDefault="00FD3EBD" w:rsidP="00FD3EBD">
      <w:pPr>
        <w:rPr>
          <w:rFonts w:ascii="Cambria" w:hAnsi="Cambria"/>
        </w:rPr>
      </w:pPr>
      <w:r w:rsidRPr="003A6AED">
        <w:rPr>
          <w:rFonts w:ascii="Cambria" w:hAnsi="Cambria"/>
        </w:rPr>
        <w:t xml:space="preserve">Table 2 displays the correlation between these two additional variables and test scores and the student-teacher ratio. As expected, </w:t>
      </w:r>
      <w:r w:rsidR="00F109BF">
        <w:rPr>
          <w:rFonts w:ascii="Cambria" w:hAnsi="Cambria"/>
        </w:rPr>
        <w:t>we</w:t>
      </w:r>
      <w:r w:rsidR="00251B5B">
        <w:rPr>
          <w:rFonts w:ascii="Cambria" w:hAnsi="Cambria"/>
        </w:rPr>
        <w:t xml:space="preserve"> </w:t>
      </w:r>
      <w:r w:rsidRPr="003A6AED">
        <w:rPr>
          <w:rFonts w:ascii="Cambria" w:hAnsi="Cambria"/>
        </w:rPr>
        <w:t xml:space="preserve">observe a positive correlation between the availability of computers and test scores. Conversely, the correlation between computers and the student-teacher ratio is negative, suggesting that schools with higher student-teacher ratios often have fewer computers. Hence, failing to account for the number of computers may lead us to overestimate the negative impact of higher student-teacher ratios on test scores. </w:t>
      </w:r>
    </w:p>
    <w:p w14:paraId="2D2F82B4" w14:textId="77777777" w:rsidR="005D3833" w:rsidRPr="003A6AED" w:rsidRDefault="005D3833" w:rsidP="00FD3EBD">
      <w:pPr>
        <w:rPr>
          <w:rFonts w:ascii="Cambria" w:hAnsi="Cambria"/>
        </w:rPr>
      </w:pPr>
    </w:p>
    <w:p w14:paraId="3A996CE4" w14:textId="77777777" w:rsidR="00FD3EBD" w:rsidRPr="003A6AED" w:rsidRDefault="00FD3EBD" w:rsidP="00C65CD2">
      <w:pPr>
        <w:jc w:val="center"/>
        <w:rPr>
          <w:rFonts w:ascii="Cambria" w:hAnsi="Cambria"/>
        </w:rPr>
      </w:pPr>
    </w:p>
    <w:p w14:paraId="2AF32D43" w14:textId="77777777" w:rsidR="00FD3EBD" w:rsidRPr="003A6AED" w:rsidRDefault="00FD3EBD" w:rsidP="00C65CD2">
      <w:pPr>
        <w:jc w:val="center"/>
        <w:rPr>
          <w:rFonts w:ascii="Cambria" w:hAnsi="Cambria"/>
        </w:rPr>
      </w:pPr>
      <w:r w:rsidRPr="003A6AED">
        <w:rPr>
          <w:rFonts w:ascii="Cambria" w:hAnsi="Cambria"/>
        </w:rPr>
        <w:lastRenderedPageBreak/>
        <w:t>Table 2: Correlation Matrix</w:t>
      </w:r>
    </w:p>
    <w:p w14:paraId="4E1C334A" w14:textId="77777777" w:rsidR="00FD3EBD" w:rsidRPr="003A6AED" w:rsidRDefault="00FD3EBD" w:rsidP="00C65CD2">
      <w:pPr>
        <w:jc w:val="center"/>
        <w:rPr>
          <w:rFonts w:ascii="Cambria" w:hAnsi="Cambria"/>
        </w:rPr>
      </w:pPr>
      <w:r w:rsidRPr="003A6AED">
        <w:rPr>
          <w:rFonts w:ascii="Cambria" w:hAnsi="Cambria"/>
          <w:noProof/>
        </w:rPr>
        <w:drawing>
          <wp:inline distT="0" distB="0" distL="0" distR="0" wp14:anchorId="3A0D3A55" wp14:editId="2883910B">
            <wp:extent cx="4317212" cy="1560377"/>
            <wp:effectExtent l="0" t="0" r="1270"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93028" cy="1587779"/>
                    </a:xfrm>
                    <a:prstGeom prst="rect">
                      <a:avLst/>
                    </a:prstGeom>
                  </pic:spPr>
                </pic:pic>
              </a:graphicData>
            </a:graphic>
          </wp:inline>
        </w:drawing>
      </w:r>
    </w:p>
    <w:p w14:paraId="2AE87075" w14:textId="77777777" w:rsidR="00FD3EBD" w:rsidRPr="003A6AED" w:rsidRDefault="00FD3EBD" w:rsidP="00FD3EBD">
      <w:pPr>
        <w:rPr>
          <w:rFonts w:ascii="Cambria" w:hAnsi="Cambria"/>
        </w:rPr>
      </w:pPr>
    </w:p>
    <w:p w14:paraId="322EF26D" w14:textId="77777777" w:rsidR="00FD3EBD" w:rsidRPr="003A6AED" w:rsidRDefault="00FD3EBD" w:rsidP="00FD3EBD">
      <w:pPr>
        <w:rPr>
          <w:rFonts w:ascii="Cambria" w:hAnsi="Cambria"/>
        </w:rPr>
      </w:pPr>
      <w:r w:rsidRPr="003A6AED">
        <w:rPr>
          <w:rFonts w:ascii="Cambria" w:hAnsi="Cambria"/>
        </w:rPr>
        <w:t>This suggests that schools with higher student-teacher ratios may be situated in districts with limited resources, which could potentially lead to lower test scores. Consequently, neglecting to account for the percentage of students qualifying for school lunches or other markers of socioeconomic factors may result in an overestimation of the detrimental effect of student-teacher ratios on test scores.</w:t>
      </w:r>
    </w:p>
    <w:p w14:paraId="2A4B9606" w14:textId="6E744D08" w:rsidR="00A1543A" w:rsidRPr="003A6AED" w:rsidRDefault="006415BF" w:rsidP="00FD3EBD">
      <w:pPr>
        <w:rPr>
          <w:rFonts w:ascii="Cambria" w:hAnsi="Cambria"/>
          <w:i/>
          <w:iCs/>
        </w:rPr>
      </w:pPr>
      <w:r w:rsidRPr="003A6AED">
        <w:rPr>
          <w:rFonts w:ascii="Cambria" w:hAnsi="Cambria"/>
          <w:i/>
          <w:iCs/>
        </w:rPr>
        <w:t xml:space="preserve"> </w:t>
      </w:r>
    </w:p>
    <w:sectPr w:rsidR="00A1543A" w:rsidRPr="003A6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12C87"/>
    <w:multiLevelType w:val="hybridMultilevel"/>
    <w:tmpl w:val="6BB8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B2441"/>
    <w:multiLevelType w:val="hybridMultilevel"/>
    <w:tmpl w:val="1D64D8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D14E0"/>
    <w:multiLevelType w:val="hybridMultilevel"/>
    <w:tmpl w:val="FC4E063E"/>
    <w:lvl w:ilvl="0" w:tplc="7F4C0B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75E86"/>
    <w:multiLevelType w:val="hybridMultilevel"/>
    <w:tmpl w:val="B7223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275333">
    <w:abstractNumId w:val="0"/>
  </w:num>
  <w:num w:numId="2" w16cid:durableId="431247259">
    <w:abstractNumId w:val="1"/>
  </w:num>
  <w:num w:numId="3" w16cid:durableId="694504048">
    <w:abstractNumId w:val="3"/>
  </w:num>
  <w:num w:numId="4" w16cid:durableId="160854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3A"/>
    <w:rsid w:val="00026687"/>
    <w:rsid w:val="000650A5"/>
    <w:rsid w:val="00072D4F"/>
    <w:rsid w:val="000735E9"/>
    <w:rsid w:val="000B6B3E"/>
    <w:rsid w:val="0011676A"/>
    <w:rsid w:val="0013328B"/>
    <w:rsid w:val="001D547B"/>
    <w:rsid w:val="00251B5B"/>
    <w:rsid w:val="00291B37"/>
    <w:rsid w:val="003405AE"/>
    <w:rsid w:val="00347FB5"/>
    <w:rsid w:val="00360501"/>
    <w:rsid w:val="003A6AED"/>
    <w:rsid w:val="003C2383"/>
    <w:rsid w:val="003C6BC4"/>
    <w:rsid w:val="003E166E"/>
    <w:rsid w:val="003E2965"/>
    <w:rsid w:val="0047750A"/>
    <w:rsid w:val="004831AE"/>
    <w:rsid w:val="004B5589"/>
    <w:rsid w:val="004D4375"/>
    <w:rsid w:val="005D0654"/>
    <w:rsid w:val="005D3833"/>
    <w:rsid w:val="005F143A"/>
    <w:rsid w:val="006415BF"/>
    <w:rsid w:val="0064409E"/>
    <w:rsid w:val="00665019"/>
    <w:rsid w:val="006B3355"/>
    <w:rsid w:val="006B3C41"/>
    <w:rsid w:val="006F4486"/>
    <w:rsid w:val="00817C4F"/>
    <w:rsid w:val="008231F0"/>
    <w:rsid w:val="00826CB2"/>
    <w:rsid w:val="0084270F"/>
    <w:rsid w:val="008C3555"/>
    <w:rsid w:val="009049B6"/>
    <w:rsid w:val="00924B86"/>
    <w:rsid w:val="00991E2B"/>
    <w:rsid w:val="009B41C5"/>
    <w:rsid w:val="009F0F7F"/>
    <w:rsid w:val="00A04955"/>
    <w:rsid w:val="00A1543A"/>
    <w:rsid w:val="00A44083"/>
    <w:rsid w:val="00A90194"/>
    <w:rsid w:val="00AF3687"/>
    <w:rsid w:val="00B207B7"/>
    <w:rsid w:val="00B63370"/>
    <w:rsid w:val="00B7784F"/>
    <w:rsid w:val="00B90508"/>
    <w:rsid w:val="00BA45F4"/>
    <w:rsid w:val="00BE3D1B"/>
    <w:rsid w:val="00C65CD2"/>
    <w:rsid w:val="00D46D7A"/>
    <w:rsid w:val="00D51A17"/>
    <w:rsid w:val="00D92C71"/>
    <w:rsid w:val="00DD7CFD"/>
    <w:rsid w:val="00E37A30"/>
    <w:rsid w:val="00E45B29"/>
    <w:rsid w:val="00E54EA5"/>
    <w:rsid w:val="00ED4EE8"/>
    <w:rsid w:val="00EF3A3E"/>
    <w:rsid w:val="00F109BF"/>
    <w:rsid w:val="00F26DE6"/>
    <w:rsid w:val="00F32E06"/>
    <w:rsid w:val="00F80A64"/>
    <w:rsid w:val="00FD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90745"/>
  <w15:chartTrackingRefBased/>
  <w15:docId w15:val="{1082BFD1-AAB6-6543-B000-F0FC994B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43A"/>
    <w:pPr>
      <w:ind w:left="720"/>
      <w:contextualSpacing/>
    </w:pPr>
  </w:style>
  <w:style w:type="table" w:styleId="TableGrid">
    <w:name w:val="Table Grid"/>
    <w:basedOn w:val="TableNormal"/>
    <w:uiPriority w:val="39"/>
    <w:rsid w:val="00A1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58</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Bhagia, Div</dc:creator>
  <cp:keywords/>
  <dc:description/>
  <cp:lastModifiedBy>Bhagia, Div</cp:lastModifiedBy>
  <cp:revision>57</cp:revision>
  <dcterms:created xsi:type="dcterms:W3CDTF">2023-01-30T04:49:00Z</dcterms:created>
  <dcterms:modified xsi:type="dcterms:W3CDTF">2024-08-22T03:18:00Z</dcterms:modified>
</cp:coreProperties>
</file>